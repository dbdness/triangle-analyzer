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810" w:type="dxa"/>
        <w:tblInd w:w="-1356" w:type="dxa"/>
        <w:tblLayout w:type="fixed"/>
        <w:tblLook w:val="04A0" w:firstRow="1" w:lastRow="0" w:firstColumn="1" w:lastColumn="0" w:noHBand="0" w:noVBand="1"/>
      </w:tblPr>
      <w:tblGrid>
        <w:gridCol w:w="821"/>
        <w:gridCol w:w="1539"/>
        <w:gridCol w:w="1826"/>
        <w:gridCol w:w="1843"/>
        <w:gridCol w:w="1276"/>
        <w:gridCol w:w="2242"/>
        <w:gridCol w:w="1160"/>
        <w:gridCol w:w="709"/>
        <w:gridCol w:w="992"/>
        <w:gridCol w:w="1134"/>
        <w:gridCol w:w="992"/>
        <w:gridCol w:w="1276"/>
      </w:tblGrid>
      <w:tr w:rsidR="00330701" w:rsidTr="001364AD">
        <w:trPr>
          <w:trHeight w:val="1140"/>
        </w:trPr>
        <w:tc>
          <w:tcPr>
            <w:tcW w:w="821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ID</w:t>
            </w:r>
          </w:p>
        </w:tc>
        <w:tc>
          <w:tcPr>
            <w:tcW w:w="1539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case description</w:t>
            </w:r>
          </w:p>
        </w:tc>
        <w:tc>
          <w:tcPr>
            <w:tcW w:w="182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Prerequisites</w:t>
            </w:r>
          </w:p>
        </w:tc>
        <w:tc>
          <w:tcPr>
            <w:tcW w:w="1843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steps</w:t>
            </w:r>
          </w:p>
        </w:tc>
        <w:tc>
          <w:tcPr>
            <w:tcW w:w="127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Test data</w:t>
            </w:r>
          </w:p>
        </w:tc>
        <w:tc>
          <w:tcPr>
            <w:tcW w:w="2242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Expected result</w:t>
            </w:r>
          </w:p>
        </w:tc>
        <w:tc>
          <w:tcPr>
            <w:tcW w:w="1160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Actual result</w:t>
            </w:r>
          </w:p>
        </w:tc>
        <w:tc>
          <w:tcPr>
            <w:tcW w:w="709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Status</w:t>
            </w:r>
          </w:p>
        </w:tc>
        <w:tc>
          <w:tcPr>
            <w:tcW w:w="992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Created by</w:t>
            </w:r>
          </w:p>
        </w:tc>
        <w:tc>
          <w:tcPr>
            <w:tcW w:w="1134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creation</w:t>
            </w:r>
          </w:p>
        </w:tc>
        <w:tc>
          <w:tcPr>
            <w:tcW w:w="992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Executed by</w:t>
            </w:r>
          </w:p>
        </w:tc>
        <w:tc>
          <w:tcPr>
            <w:tcW w:w="1276" w:type="dxa"/>
            <w:shd w:val="clear" w:color="auto" w:fill="CDC0DB"/>
          </w:tcPr>
          <w:p w:rsidR="00417D9A" w:rsidRPr="00F2500B" w:rsidRDefault="00417D9A">
            <w:pPr>
              <w:rPr>
                <w:b/>
                <w:sz w:val="18"/>
                <w:szCs w:val="18"/>
              </w:rPr>
            </w:pPr>
            <w:r w:rsidRPr="00F2500B">
              <w:rPr>
                <w:b/>
                <w:sz w:val="18"/>
                <w:szCs w:val="18"/>
              </w:rPr>
              <w:t>Date of execution</w:t>
            </w:r>
          </w:p>
        </w:tc>
      </w:tr>
      <w:tr w:rsidR="00330701" w:rsidTr="001364AD">
        <w:trPr>
          <w:trHeight w:val="8056"/>
        </w:trPr>
        <w:tc>
          <w:tcPr>
            <w:tcW w:w="821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TC00</w:t>
            </w:r>
            <w:r w:rsidR="00383A2B">
              <w:rPr>
                <w:sz w:val="22"/>
                <w:szCs w:val="22"/>
              </w:rPr>
              <w:t>2</w:t>
            </w:r>
          </w:p>
        </w:tc>
        <w:tc>
          <w:tcPr>
            <w:tcW w:w="1539" w:type="dxa"/>
          </w:tcPr>
          <w:p w:rsidR="00417D9A" w:rsidRPr="00330701" w:rsidRDefault="001B4779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 xml:space="preserve">The objective of this test case is to </w:t>
            </w:r>
            <w:r w:rsidR="004F45E7" w:rsidRPr="00330701">
              <w:rPr>
                <w:sz w:val="22"/>
                <w:szCs w:val="22"/>
              </w:rPr>
              <w:t xml:space="preserve">verify that the user </w:t>
            </w:r>
            <w:r w:rsidR="00F220E9">
              <w:rPr>
                <w:sz w:val="22"/>
                <w:szCs w:val="22"/>
              </w:rPr>
              <w:t>receives the correct result if he wants to produce a scalene triangle.</w:t>
            </w:r>
          </w:p>
        </w:tc>
        <w:tc>
          <w:tcPr>
            <w:tcW w:w="1826" w:type="dxa"/>
          </w:tcPr>
          <w:p w:rsidR="004F45E7" w:rsidRPr="00330701" w:rsidRDefault="00F220E9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F45E7" w:rsidRPr="00330701">
              <w:rPr>
                <w:sz w:val="22"/>
                <w:szCs w:val="22"/>
              </w:rPr>
              <w:t>has</w:t>
            </w:r>
            <w:r w:rsidR="003A241A" w:rsidRPr="00330701">
              <w:rPr>
                <w:sz w:val="22"/>
                <w:szCs w:val="22"/>
              </w:rPr>
              <w:t xml:space="preserve"> opened </w:t>
            </w:r>
            <w:r w:rsidR="004F45E7" w:rsidRPr="00330701">
              <w:rPr>
                <w:sz w:val="22"/>
                <w:szCs w:val="22"/>
              </w:rPr>
              <w:t>the program</w:t>
            </w:r>
          </w:p>
          <w:p w:rsidR="003A241A" w:rsidRPr="00330701" w:rsidRDefault="00D2584B" w:rsidP="004F45E7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user is prompted to enter desired triangle side values.</w:t>
            </w:r>
          </w:p>
        </w:tc>
        <w:tc>
          <w:tcPr>
            <w:tcW w:w="1843" w:type="dxa"/>
          </w:tcPr>
          <w:p w:rsidR="003A241A" w:rsidRPr="00330701" w:rsidRDefault="006146CD" w:rsidP="004F45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 the first value.</w:t>
            </w:r>
          </w:p>
          <w:p w:rsidR="003A241A" w:rsidRPr="00330701" w:rsidRDefault="006146CD" w:rsidP="004F45E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F220E9">
              <w:rPr>
                <w:sz w:val="22"/>
                <w:szCs w:val="22"/>
              </w:rPr>
              <w:t>a value different than the previous value.</w:t>
            </w:r>
          </w:p>
          <w:p w:rsidR="003A241A" w:rsidRPr="00330701" w:rsidRDefault="006146CD" w:rsidP="0066455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Enter</w:t>
            </w:r>
            <w:r w:rsidR="00F220E9">
              <w:rPr>
                <w:sz w:val="22"/>
                <w:szCs w:val="22"/>
              </w:rPr>
              <w:t xml:space="preserve"> a value different than </w:t>
            </w:r>
            <w:r w:rsidR="00F220E9">
              <w:rPr>
                <w:b/>
                <w:sz w:val="22"/>
                <w:szCs w:val="22"/>
              </w:rPr>
              <w:t>all</w:t>
            </w:r>
            <w:r w:rsidR="00F220E9">
              <w:rPr>
                <w:sz w:val="22"/>
                <w:szCs w:val="22"/>
              </w:rPr>
              <w:t xml:space="preserve"> the previous values.</w:t>
            </w:r>
          </w:p>
        </w:tc>
        <w:tc>
          <w:tcPr>
            <w:tcW w:w="1276" w:type="dxa"/>
          </w:tcPr>
          <w:p w:rsidR="00417D9A" w:rsidRPr="00330701" w:rsidRDefault="00F220E9" w:rsidP="0066455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All</w:t>
            </w:r>
            <w:r>
              <w:rPr>
                <w:sz w:val="22"/>
                <w:szCs w:val="22"/>
              </w:rPr>
              <w:t xml:space="preserve"> user inputs</w:t>
            </w:r>
          </w:p>
        </w:tc>
        <w:tc>
          <w:tcPr>
            <w:tcW w:w="2242" w:type="dxa"/>
          </w:tcPr>
          <w:p w:rsidR="00BA7494" w:rsidRPr="00F220E9" w:rsidRDefault="00F220E9" w:rsidP="00F220E9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“Your triangle is scalene! None of its sides are of equal length.” is presented to the user. </w:t>
            </w:r>
            <w:r w:rsidR="00BA7494" w:rsidRPr="00F220E9">
              <w:rPr>
                <w:sz w:val="22"/>
                <w:szCs w:val="22"/>
              </w:rPr>
              <w:t xml:space="preserve"> </w:t>
            </w:r>
          </w:p>
        </w:tc>
        <w:tc>
          <w:tcPr>
            <w:tcW w:w="1160" w:type="dxa"/>
          </w:tcPr>
          <w:p w:rsidR="00417D9A" w:rsidRPr="00330701" w:rsidRDefault="001364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1. </w:t>
            </w:r>
            <w:r>
              <w:rPr>
                <w:sz w:val="22"/>
                <w:szCs w:val="22"/>
              </w:rPr>
              <w:t xml:space="preserve">“Your triangle is scalene! None of its sides are of equal length.” is presented to the user. </w:t>
            </w:r>
            <w:r w:rsidRPr="00F220E9">
              <w:rPr>
                <w:sz w:val="22"/>
                <w:szCs w:val="22"/>
              </w:rPr>
              <w:t xml:space="preserve"> </w:t>
            </w:r>
          </w:p>
        </w:tc>
        <w:tc>
          <w:tcPr>
            <w:tcW w:w="709" w:type="dxa"/>
          </w:tcPr>
          <w:p w:rsidR="00417D9A" w:rsidRPr="001364AD" w:rsidRDefault="001364AD">
            <w:pPr>
              <w:rPr>
                <w:b/>
                <w:sz w:val="22"/>
                <w:szCs w:val="22"/>
              </w:rPr>
            </w:pPr>
            <w:r w:rsidRPr="001364AD">
              <w:rPr>
                <w:b/>
                <w:color w:val="00B050"/>
                <w:sz w:val="22"/>
                <w:szCs w:val="22"/>
              </w:rPr>
              <w:t>Pass</w:t>
            </w:r>
          </w:p>
        </w:tc>
        <w:tc>
          <w:tcPr>
            <w:tcW w:w="992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</w:t>
            </w:r>
            <w:bookmarkStart w:id="0" w:name="_GoBack"/>
            <w:bookmarkEnd w:id="0"/>
            <w:r w:rsidRPr="00330701">
              <w:rPr>
                <w:sz w:val="22"/>
                <w:szCs w:val="22"/>
              </w:rPr>
              <w:t>ny</w:t>
            </w:r>
          </w:p>
        </w:tc>
        <w:tc>
          <w:tcPr>
            <w:tcW w:w="1134" w:type="dxa"/>
          </w:tcPr>
          <w:p w:rsidR="00417D9A" w:rsidRPr="00330701" w:rsidRDefault="00D2584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  <w:tc>
          <w:tcPr>
            <w:tcW w:w="992" w:type="dxa"/>
          </w:tcPr>
          <w:p w:rsidR="00417D9A" w:rsidRPr="00330701" w:rsidRDefault="00DF4F15">
            <w:pPr>
              <w:rPr>
                <w:sz w:val="22"/>
                <w:szCs w:val="22"/>
              </w:rPr>
            </w:pPr>
            <w:r w:rsidRPr="00330701">
              <w:rPr>
                <w:sz w:val="22"/>
                <w:szCs w:val="22"/>
              </w:rPr>
              <w:t>Danny</w:t>
            </w:r>
          </w:p>
        </w:tc>
        <w:tc>
          <w:tcPr>
            <w:tcW w:w="1276" w:type="dxa"/>
          </w:tcPr>
          <w:p w:rsidR="00417D9A" w:rsidRPr="00330701" w:rsidRDefault="001364A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9/2/2018</w:t>
            </w:r>
          </w:p>
        </w:tc>
      </w:tr>
    </w:tbl>
    <w:p w:rsidR="00866F7B" w:rsidRDefault="001364AD"/>
    <w:sectPr w:rsidR="00866F7B" w:rsidSect="00417D9A">
      <w:pgSz w:w="16840" w:h="11900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77D42"/>
    <w:multiLevelType w:val="hybridMultilevel"/>
    <w:tmpl w:val="695A075E"/>
    <w:lvl w:ilvl="0" w:tplc="123CE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EB65FB"/>
    <w:multiLevelType w:val="hybridMultilevel"/>
    <w:tmpl w:val="27486D08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717474"/>
    <w:multiLevelType w:val="hybridMultilevel"/>
    <w:tmpl w:val="CD2CC39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61561"/>
    <w:multiLevelType w:val="hybridMultilevel"/>
    <w:tmpl w:val="8194B2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26D78"/>
    <w:multiLevelType w:val="hybridMultilevel"/>
    <w:tmpl w:val="1C4CD0FE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02167E"/>
    <w:multiLevelType w:val="hybridMultilevel"/>
    <w:tmpl w:val="6944ABE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56"/>
    <w:rsid w:val="001364AD"/>
    <w:rsid w:val="001B4779"/>
    <w:rsid w:val="002105F2"/>
    <w:rsid w:val="0021766B"/>
    <w:rsid w:val="00330701"/>
    <w:rsid w:val="00383A2B"/>
    <w:rsid w:val="003A241A"/>
    <w:rsid w:val="003B1DF7"/>
    <w:rsid w:val="00417D9A"/>
    <w:rsid w:val="004F1A64"/>
    <w:rsid w:val="004F45E7"/>
    <w:rsid w:val="005A3C29"/>
    <w:rsid w:val="006146CD"/>
    <w:rsid w:val="00662656"/>
    <w:rsid w:val="00664557"/>
    <w:rsid w:val="00AA65ED"/>
    <w:rsid w:val="00B032C5"/>
    <w:rsid w:val="00BA7494"/>
    <w:rsid w:val="00BC284E"/>
    <w:rsid w:val="00C25F0A"/>
    <w:rsid w:val="00C652F4"/>
    <w:rsid w:val="00D2584B"/>
    <w:rsid w:val="00D624B8"/>
    <w:rsid w:val="00DF4F15"/>
    <w:rsid w:val="00F220E9"/>
    <w:rsid w:val="00F2500B"/>
    <w:rsid w:val="00F54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BBCC09"/>
  <w15:chartTrackingRefBased/>
  <w15:docId w15:val="{CEC597AA-5725-EC47-8420-0786D50F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5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nynielsen/Dropbox/!PBA%20Software%20Development%202017-2019/2nd%20Semester/Test/Notes/Triangles%20-%20Test%20Case%200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EF4FDB-8663-0B46-BE6C-DA3DBF3E8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Triangles - Test Case 002.dotx</Template>
  <TotalTime>1</TotalTime>
  <Pages>1</Pages>
  <Words>107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Nielsen</dc:creator>
  <cp:keywords/>
  <dc:description/>
  <cp:lastModifiedBy>Danny Nielsen</cp:lastModifiedBy>
  <cp:revision>2</cp:revision>
  <dcterms:created xsi:type="dcterms:W3CDTF">2018-02-09T19:16:00Z</dcterms:created>
  <dcterms:modified xsi:type="dcterms:W3CDTF">2018-02-09T20:00:00Z</dcterms:modified>
</cp:coreProperties>
</file>