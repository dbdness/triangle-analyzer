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210" w:type="dxa"/>
        <w:tblInd w:w="-1356" w:type="dxa"/>
        <w:tblLayout w:type="fixed"/>
        <w:tblLook w:val="04A0" w:firstRow="1" w:lastRow="0" w:firstColumn="1" w:lastColumn="0" w:noHBand="0" w:noVBand="1"/>
      </w:tblPr>
      <w:tblGrid>
        <w:gridCol w:w="881"/>
        <w:gridCol w:w="1635"/>
        <w:gridCol w:w="1826"/>
        <w:gridCol w:w="1978"/>
        <w:gridCol w:w="1522"/>
        <w:gridCol w:w="1826"/>
        <w:gridCol w:w="1674"/>
        <w:gridCol w:w="761"/>
        <w:gridCol w:w="834"/>
        <w:gridCol w:w="1144"/>
        <w:gridCol w:w="912"/>
        <w:gridCol w:w="1217"/>
      </w:tblGrid>
      <w:tr w:rsidR="004C3FA2" w:rsidTr="004C3FA2">
        <w:trPr>
          <w:trHeight w:val="1131"/>
        </w:trPr>
        <w:tc>
          <w:tcPr>
            <w:tcW w:w="881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ID</w:t>
            </w:r>
          </w:p>
        </w:tc>
        <w:tc>
          <w:tcPr>
            <w:tcW w:w="1635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description</w:t>
            </w:r>
          </w:p>
        </w:tc>
        <w:tc>
          <w:tcPr>
            <w:tcW w:w="182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Prerequisites</w:t>
            </w:r>
          </w:p>
        </w:tc>
        <w:tc>
          <w:tcPr>
            <w:tcW w:w="1978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steps</w:t>
            </w:r>
          </w:p>
        </w:tc>
        <w:tc>
          <w:tcPr>
            <w:tcW w:w="1522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data</w:t>
            </w:r>
          </w:p>
        </w:tc>
        <w:tc>
          <w:tcPr>
            <w:tcW w:w="182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Expected result</w:t>
            </w:r>
          </w:p>
        </w:tc>
        <w:tc>
          <w:tcPr>
            <w:tcW w:w="167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Actual result</w:t>
            </w:r>
          </w:p>
        </w:tc>
        <w:tc>
          <w:tcPr>
            <w:tcW w:w="761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83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114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creation</w:t>
            </w:r>
          </w:p>
        </w:tc>
        <w:tc>
          <w:tcPr>
            <w:tcW w:w="912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Executed by</w:t>
            </w:r>
          </w:p>
        </w:tc>
        <w:tc>
          <w:tcPr>
            <w:tcW w:w="1217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execution</w:t>
            </w:r>
          </w:p>
        </w:tc>
      </w:tr>
      <w:tr w:rsidR="00330701" w:rsidTr="004C3FA2">
        <w:trPr>
          <w:trHeight w:val="7999"/>
        </w:trPr>
        <w:tc>
          <w:tcPr>
            <w:tcW w:w="881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TC001</w:t>
            </w:r>
          </w:p>
        </w:tc>
        <w:tc>
          <w:tcPr>
            <w:tcW w:w="1635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 xml:space="preserve">The objective of this test case is to </w:t>
            </w:r>
            <w:r w:rsidR="004F45E7" w:rsidRPr="00330701">
              <w:rPr>
                <w:sz w:val="22"/>
                <w:szCs w:val="22"/>
              </w:rPr>
              <w:t xml:space="preserve">verify that the user has entered </w:t>
            </w:r>
            <w:r w:rsidR="003A241A" w:rsidRPr="00330701">
              <w:rPr>
                <w:sz w:val="22"/>
                <w:szCs w:val="22"/>
              </w:rPr>
              <w:t>only numerical values.</w:t>
            </w:r>
          </w:p>
        </w:tc>
        <w:tc>
          <w:tcPr>
            <w:tcW w:w="1826" w:type="dxa"/>
          </w:tcPr>
          <w:p w:rsidR="004F45E7" w:rsidRPr="00330701" w:rsidRDefault="00D2584B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F45E7" w:rsidRPr="00330701">
              <w:rPr>
                <w:sz w:val="22"/>
                <w:szCs w:val="22"/>
              </w:rPr>
              <w:t>has</w:t>
            </w:r>
            <w:r w:rsidR="003A241A" w:rsidRPr="00330701">
              <w:rPr>
                <w:sz w:val="22"/>
                <w:szCs w:val="22"/>
              </w:rPr>
              <w:t xml:space="preserve"> opened </w:t>
            </w:r>
            <w:r w:rsidR="004F45E7" w:rsidRPr="00330701">
              <w:rPr>
                <w:sz w:val="22"/>
                <w:szCs w:val="22"/>
              </w:rPr>
              <w:t>the program</w:t>
            </w:r>
          </w:p>
          <w:p w:rsidR="003A241A" w:rsidRPr="00330701" w:rsidRDefault="00D2584B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is prompted to enter desired triangle side values.</w:t>
            </w:r>
          </w:p>
        </w:tc>
        <w:tc>
          <w:tcPr>
            <w:tcW w:w="1978" w:type="dxa"/>
          </w:tcPr>
          <w:p w:rsidR="003A241A" w:rsidRDefault="006146CD" w:rsidP="004C3FA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first value</w:t>
            </w:r>
            <w:r w:rsidR="004C3FA2">
              <w:rPr>
                <w:sz w:val="22"/>
                <w:szCs w:val="22"/>
              </w:rPr>
              <w:t>.</w:t>
            </w:r>
          </w:p>
          <w:p w:rsidR="004C3FA2" w:rsidRDefault="004C3FA2" w:rsidP="004C3FA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second value.</w:t>
            </w:r>
          </w:p>
          <w:p w:rsidR="004C3FA2" w:rsidRPr="004C3FA2" w:rsidRDefault="004C3FA2" w:rsidP="004C3FA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third value.</w:t>
            </w:r>
            <w:bookmarkStart w:id="0" w:name="_GoBack"/>
            <w:bookmarkEnd w:id="0"/>
          </w:p>
        </w:tc>
        <w:tc>
          <w:tcPr>
            <w:tcW w:w="1522" w:type="dxa"/>
          </w:tcPr>
          <w:p w:rsidR="00417D9A" w:rsidRPr="00330701" w:rsidRDefault="00330701" w:rsidP="0066455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One or more user inputs.</w:t>
            </w:r>
          </w:p>
        </w:tc>
        <w:tc>
          <w:tcPr>
            <w:tcW w:w="1826" w:type="dxa"/>
          </w:tcPr>
          <w:p w:rsidR="00417D9A" w:rsidRPr="00330701" w:rsidRDefault="00664557" w:rsidP="0066455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All three values parse successfully to Doubles.</w:t>
            </w:r>
          </w:p>
          <w:p w:rsidR="00BA7494" w:rsidRPr="00330701" w:rsidRDefault="00664557" w:rsidP="00BA7494">
            <w:pPr>
              <w:pStyle w:val="ListParagraph"/>
              <w:ind w:left="360"/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 xml:space="preserve">The user is shown the result of the Triangle type. </w:t>
            </w:r>
          </w:p>
          <w:p w:rsidR="00BA7494" w:rsidRPr="00330701" w:rsidRDefault="00BA7494" w:rsidP="00BA7494">
            <w:pPr>
              <w:pStyle w:val="ListParagraph"/>
              <w:ind w:left="360"/>
              <w:rPr>
                <w:sz w:val="22"/>
                <w:szCs w:val="22"/>
              </w:rPr>
            </w:pPr>
          </w:p>
          <w:p w:rsidR="00BA7494" w:rsidRPr="00330701" w:rsidRDefault="00BA7494" w:rsidP="00BA7494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 xml:space="preserve">“Wrong value – you can only enter numerical values. Please enter an integer or a decimal value.” is presented </w:t>
            </w:r>
            <w:r w:rsidRPr="00330701">
              <w:rPr>
                <w:b/>
                <w:sz w:val="22"/>
                <w:szCs w:val="22"/>
              </w:rPr>
              <w:t>after each</w:t>
            </w:r>
            <w:r w:rsidRPr="00330701">
              <w:rPr>
                <w:sz w:val="22"/>
                <w:szCs w:val="22"/>
              </w:rPr>
              <w:t xml:space="preserve"> of the prompts if a wrong value is entered. </w:t>
            </w:r>
          </w:p>
        </w:tc>
        <w:tc>
          <w:tcPr>
            <w:tcW w:w="1674" w:type="dxa"/>
          </w:tcPr>
          <w:p w:rsidR="004C3FA2" w:rsidRDefault="004C3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If all values are able to be parsed </w:t>
            </w:r>
            <w:r w:rsidR="00A57F19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doubles, </w:t>
            </w:r>
            <w:r w:rsidR="00A57F19">
              <w:rPr>
                <w:sz w:val="22"/>
                <w:szCs w:val="22"/>
              </w:rPr>
              <w:t>the user is shown the result of the Triangle type.</w:t>
            </w:r>
          </w:p>
          <w:p w:rsidR="004C3FA2" w:rsidRDefault="004C3FA2">
            <w:pPr>
              <w:rPr>
                <w:sz w:val="22"/>
                <w:szCs w:val="22"/>
              </w:rPr>
            </w:pPr>
          </w:p>
          <w:p w:rsidR="00417D9A" w:rsidRPr="00330701" w:rsidRDefault="004C3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330701">
              <w:rPr>
                <w:sz w:val="22"/>
                <w:szCs w:val="22"/>
              </w:rPr>
              <w:t>“Wrong value – you can only enter numerical values. Please enter an integer or a decimal value.” is presented</w:t>
            </w:r>
            <w:r w:rsidR="002C3200">
              <w:rPr>
                <w:sz w:val="22"/>
                <w:szCs w:val="22"/>
              </w:rPr>
              <w:t xml:space="preserve"> if anything other than a numerical value is inserted at any of the prompts. </w:t>
            </w:r>
          </w:p>
        </w:tc>
        <w:tc>
          <w:tcPr>
            <w:tcW w:w="761" w:type="dxa"/>
          </w:tcPr>
          <w:p w:rsidR="00417D9A" w:rsidRPr="00C23DBA" w:rsidRDefault="004C3FA2">
            <w:pPr>
              <w:rPr>
                <w:b/>
                <w:sz w:val="22"/>
                <w:szCs w:val="22"/>
              </w:rPr>
            </w:pPr>
            <w:r w:rsidRPr="00C23DBA">
              <w:rPr>
                <w:b/>
                <w:color w:val="00B050"/>
                <w:sz w:val="22"/>
                <w:szCs w:val="22"/>
              </w:rPr>
              <w:t>Pass</w:t>
            </w:r>
          </w:p>
        </w:tc>
        <w:tc>
          <w:tcPr>
            <w:tcW w:w="834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Danny</w:t>
            </w:r>
          </w:p>
        </w:tc>
        <w:tc>
          <w:tcPr>
            <w:tcW w:w="1144" w:type="dxa"/>
          </w:tcPr>
          <w:p w:rsidR="00417D9A" w:rsidRPr="00330701" w:rsidRDefault="00D2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  <w:tc>
          <w:tcPr>
            <w:tcW w:w="912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Danny</w:t>
            </w:r>
          </w:p>
        </w:tc>
        <w:tc>
          <w:tcPr>
            <w:tcW w:w="1217" w:type="dxa"/>
          </w:tcPr>
          <w:p w:rsidR="00417D9A" w:rsidRPr="00330701" w:rsidRDefault="004C3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</w:tr>
    </w:tbl>
    <w:p w:rsidR="00866F7B" w:rsidRDefault="00C23DBA"/>
    <w:sectPr w:rsidR="00866F7B" w:rsidSect="00417D9A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77D42"/>
    <w:multiLevelType w:val="hybridMultilevel"/>
    <w:tmpl w:val="695A075E"/>
    <w:lvl w:ilvl="0" w:tplc="123CE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B65FB"/>
    <w:multiLevelType w:val="hybridMultilevel"/>
    <w:tmpl w:val="27486D0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17474"/>
    <w:multiLevelType w:val="hybridMultilevel"/>
    <w:tmpl w:val="CD2CC3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61561"/>
    <w:multiLevelType w:val="hybridMultilevel"/>
    <w:tmpl w:val="8194B2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6D78"/>
    <w:multiLevelType w:val="hybridMultilevel"/>
    <w:tmpl w:val="1C4CD0F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02167E"/>
    <w:multiLevelType w:val="hybridMultilevel"/>
    <w:tmpl w:val="6944ABE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3E"/>
    <w:rsid w:val="001B4779"/>
    <w:rsid w:val="002105F2"/>
    <w:rsid w:val="0021766B"/>
    <w:rsid w:val="002C3200"/>
    <w:rsid w:val="00330701"/>
    <w:rsid w:val="003A241A"/>
    <w:rsid w:val="003B1DF7"/>
    <w:rsid w:val="00417D9A"/>
    <w:rsid w:val="00452B3E"/>
    <w:rsid w:val="004C3FA2"/>
    <w:rsid w:val="004F1A64"/>
    <w:rsid w:val="004F45E7"/>
    <w:rsid w:val="005A3C29"/>
    <w:rsid w:val="006146CD"/>
    <w:rsid w:val="00664557"/>
    <w:rsid w:val="00A57F19"/>
    <w:rsid w:val="00AA65ED"/>
    <w:rsid w:val="00B032C5"/>
    <w:rsid w:val="00BA7494"/>
    <w:rsid w:val="00BC284E"/>
    <w:rsid w:val="00C23DBA"/>
    <w:rsid w:val="00C25F0A"/>
    <w:rsid w:val="00D2584B"/>
    <w:rsid w:val="00DF4F15"/>
    <w:rsid w:val="00F2500B"/>
    <w:rsid w:val="00F5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21AD02-53F4-5849-BFFF-493A925D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nynielsen/Dropbox/!PBA%20Software%20Development%202017-2019/2nd%20Semester/Test/Notes/Triangles%20-%20Test%20Case%20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B41788-A486-5442-A494-A2F29F04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- Test Case 001.dotx</Template>
  <TotalTime>7</TotalTime>
  <Pages>1</Pages>
  <Words>147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Nielsen</dc:creator>
  <cp:keywords/>
  <dc:description/>
  <cp:lastModifiedBy>Danny Nielsen</cp:lastModifiedBy>
  <cp:revision>4</cp:revision>
  <dcterms:created xsi:type="dcterms:W3CDTF">2018-02-09T19:15:00Z</dcterms:created>
  <dcterms:modified xsi:type="dcterms:W3CDTF">2018-02-09T20:01:00Z</dcterms:modified>
</cp:coreProperties>
</file>